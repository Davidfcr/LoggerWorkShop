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8F05" w14:textId="62A4A1F1" w:rsidR="00AE150F" w:rsidRPr="00AE150F" w:rsidRDefault="00AE150F" w:rsidP="00AE150F">
      <w:pPr>
        <w:pStyle w:val="Ttulo1"/>
        <w:rPr>
          <w:lang w:val="en-US"/>
        </w:rPr>
      </w:pPr>
      <w:r w:rsidRPr="00AE150F">
        <w:rPr>
          <w:lang w:val="en-US"/>
        </w:rPr>
        <w:t>Easy Mode Guide</w:t>
      </w:r>
      <w:r w:rsidR="006C2821">
        <w:rPr>
          <w:lang w:val="en-US"/>
        </w:rPr>
        <w:t xml:space="preserve"> </w:t>
      </w:r>
      <w:proofErr w:type="spellStart"/>
      <w:r w:rsidR="006C2821">
        <w:rPr>
          <w:lang w:val="en-US"/>
        </w:rPr>
        <w:t>Logger</w:t>
      </w:r>
      <w:r w:rsidR="00D003FE">
        <w:rPr>
          <w:lang w:val="en-US"/>
        </w:rPr>
        <w:t>ElasticSearch</w:t>
      </w:r>
      <w:proofErr w:type="spellEnd"/>
    </w:p>
    <w:p w14:paraId="21EF876A" w14:textId="77777777" w:rsidR="008918F2" w:rsidRPr="00AE150F" w:rsidRDefault="00AE150F" w:rsidP="00AE150F">
      <w:pPr>
        <w:pStyle w:val="Ttulo2"/>
        <w:rPr>
          <w:lang w:val="en-US"/>
        </w:rPr>
      </w:pPr>
      <w:r w:rsidRPr="00AE150F">
        <w:rPr>
          <w:lang w:val="en-US"/>
        </w:rPr>
        <w:t>Download the Example Project</w:t>
      </w:r>
    </w:p>
    <w:p w14:paraId="7D2AA3C1" w14:textId="77777777" w:rsidR="008918F2" w:rsidRPr="00AE150F" w:rsidRDefault="00421508" w:rsidP="006C2821">
      <w:pPr>
        <w:pStyle w:val="Listaconvietas"/>
        <w:numPr>
          <w:ilvl w:val="0"/>
          <w:numId w:val="0"/>
        </w:numPr>
        <w:ind w:left="432" w:hanging="432"/>
        <w:rPr>
          <w:lang w:val="en-US"/>
        </w:rPr>
      </w:pPr>
      <w:hyperlink r:id="rId7" w:history="1">
        <w:r w:rsidR="00AE150F" w:rsidRPr="00AE150F">
          <w:rPr>
            <w:rStyle w:val="Hipervnculo"/>
            <w:lang w:val="en-US"/>
          </w:rPr>
          <w:t>https://github.com/Davidfcr/LoggerWorkshop</w:t>
        </w:r>
      </w:hyperlink>
    </w:p>
    <w:p w14:paraId="67D9106E" w14:textId="77777777" w:rsidR="00AE150F" w:rsidRPr="00AE150F" w:rsidRDefault="00AE150F" w:rsidP="00AE150F">
      <w:pPr>
        <w:pStyle w:val="Listaconvietas"/>
        <w:numPr>
          <w:ilvl w:val="0"/>
          <w:numId w:val="0"/>
        </w:numPr>
        <w:ind w:left="432"/>
        <w:rPr>
          <w:lang w:val="en-US"/>
        </w:rPr>
      </w:pPr>
    </w:p>
    <w:p w14:paraId="0D584CC4" w14:textId="00869CE8" w:rsidR="00AE150F" w:rsidRPr="00AE150F" w:rsidRDefault="004277A0" w:rsidP="00AE150F">
      <w:pPr>
        <w:pStyle w:val="Ttulo2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S</w:t>
      </w:r>
      <w:r w:rsidR="00D003FE" w:rsidRPr="00D003FE">
        <w:rPr>
          <w:lang w:val="en-US"/>
        </w:rPr>
        <w:t>erilog</w:t>
      </w:r>
      <w:proofErr w:type="spellEnd"/>
      <w:r w:rsidR="00D003FE" w:rsidRPr="00D003FE">
        <w:rPr>
          <w:lang w:val="en-US"/>
        </w:rPr>
        <w:t xml:space="preserve"> to </w:t>
      </w:r>
      <w:proofErr w:type="spellStart"/>
      <w:r w:rsidRPr="00FC5AFE">
        <w:rPr>
          <w:u w:val="single"/>
          <w:lang w:val="en-US"/>
        </w:rPr>
        <w:t>E</w:t>
      </w:r>
      <w:r w:rsidR="00D003FE" w:rsidRPr="00FC5AFE">
        <w:rPr>
          <w:u w:val="single"/>
          <w:lang w:val="en-US"/>
        </w:rPr>
        <w:t>lastic</w:t>
      </w:r>
      <w:r w:rsidRPr="00FC5AFE">
        <w:rPr>
          <w:u w:val="single"/>
          <w:lang w:val="en-US"/>
        </w:rPr>
        <w:t>Search</w:t>
      </w:r>
      <w:proofErr w:type="spellEnd"/>
    </w:p>
    <w:p w14:paraId="374D4B5F" w14:textId="77777777" w:rsidR="004277A0" w:rsidRDefault="004277A0" w:rsidP="006C2821">
      <w:pPr>
        <w:pStyle w:val="Ttulo2"/>
        <w:rPr>
          <w:sz w:val="26"/>
          <w:lang w:val="en-US"/>
        </w:rPr>
      </w:pPr>
    </w:p>
    <w:p w14:paraId="289FB37A" w14:textId="77777777" w:rsidR="006C2821" w:rsidRPr="00977B48" w:rsidRDefault="008F127C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First, install the next </w:t>
      </w:r>
      <w:proofErr w:type="spellStart"/>
      <w:r w:rsidRPr="00977B48">
        <w:rPr>
          <w:sz w:val="26"/>
          <w:szCs w:val="26"/>
          <w:lang w:val="en-US"/>
        </w:rPr>
        <w:t>NuG</w:t>
      </w:r>
      <w:r w:rsidR="006C2821" w:rsidRPr="00977B48">
        <w:rPr>
          <w:sz w:val="26"/>
          <w:szCs w:val="26"/>
          <w:lang w:val="en-US"/>
        </w:rPr>
        <w:t>ets</w:t>
      </w:r>
      <w:proofErr w:type="spellEnd"/>
      <w:r w:rsidR="006C2821" w:rsidRPr="00977B48">
        <w:rPr>
          <w:sz w:val="26"/>
          <w:szCs w:val="26"/>
          <w:lang w:val="en-US"/>
        </w:rPr>
        <w:t>:</w:t>
      </w:r>
    </w:p>
    <w:p w14:paraId="11B509EB" w14:textId="77777777" w:rsidR="006C2821" w:rsidRPr="00977B48" w:rsidRDefault="006C2821" w:rsidP="006C2821">
      <w:pPr>
        <w:pStyle w:val="Prrafodelista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977B48">
        <w:rPr>
          <w:sz w:val="26"/>
          <w:szCs w:val="26"/>
          <w:lang w:val="en-US"/>
        </w:rPr>
        <w:t>Serilog.AspNetCore</w:t>
      </w:r>
      <w:proofErr w:type="spellEnd"/>
    </w:p>
    <w:p w14:paraId="694A317E" w14:textId="53C6DDA5" w:rsidR="006C2821" w:rsidRPr="00977B48" w:rsidRDefault="006C2821" w:rsidP="006C2821">
      <w:pPr>
        <w:pStyle w:val="Prrafodelista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proofErr w:type="gramStart"/>
      <w:r w:rsidRPr="00977B48">
        <w:rPr>
          <w:sz w:val="26"/>
          <w:szCs w:val="26"/>
          <w:lang w:val="en-US"/>
        </w:rPr>
        <w:t>Serilog.</w:t>
      </w:r>
      <w:r w:rsidR="00D6325A">
        <w:rPr>
          <w:sz w:val="26"/>
          <w:szCs w:val="26"/>
          <w:lang w:val="en-US"/>
        </w:rPr>
        <w:t>Settings.Configuration</w:t>
      </w:r>
      <w:proofErr w:type="spellEnd"/>
      <w:proofErr w:type="gramEnd"/>
    </w:p>
    <w:p w14:paraId="5E59A6A8" w14:textId="69D1FDA3" w:rsidR="006C2821" w:rsidRPr="00977B48" w:rsidRDefault="006C2821" w:rsidP="006C2821">
      <w:pPr>
        <w:pStyle w:val="Prrafodelista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proofErr w:type="gramStart"/>
      <w:r w:rsidRPr="00977B48">
        <w:rPr>
          <w:sz w:val="26"/>
          <w:szCs w:val="26"/>
          <w:lang w:val="en-US"/>
        </w:rPr>
        <w:t>Serilog.Sinks.</w:t>
      </w:r>
      <w:r w:rsidR="001B50B1">
        <w:rPr>
          <w:sz w:val="26"/>
          <w:szCs w:val="26"/>
          <w:lang w:val="en-US"/>
        </w:rPr>
        <w:t>ElasticSearch</w:t>
      </w:r>
      <w:proofErr w:type="spellEnd"/>
      <w:proofErr w:type="gramEnd"/>
    </w:p>
    <w:p w14:paraId="305B6CD9" w14:textId="77777777" w:rsidR="006C2821" w:rsidRDefault="006C2821" w:rsidP="006C2821">
      <w:pPr>
        <w:rPr>
          <w:lang w:val="en-US"/>
        </w:rPr>
      </w:pPr>
    </w:p>
    <w:p w14:paraId="167787D6" w14:textId="6994D1AF" w:rsidR="008F127C" w:rsidRDefault="005336F7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Second, head to </w:t>
      </w:r>
      <w:proofErr w:type="spellStart"/>
      <w:r w:rsidRPr="00977B48">
        <w:rPr>
          <w:sz w:val="26"/>
          <w:szCs w:val="26"/>
          <w:lang w:val="en-US"/>
        </w:rPr>
        <w:t>program.cs</w:t>
      </w:r>
      <w:proofErr w:type="spellEnd"/>
      <w:r w:rsidRPr="00977B48">
        <w:rPr>
          <w:sz w:val="26"/>
          <w:szCs w:val="26"/>
          <w:lang w:val="en-US"/>
        </w:rPr>
        <w:t xml:space="preserve"> and updated it with this lines </w:t>
      </w:r>
      <w:r w:rsidR="00CA09EF" w:rsidRPr="00977B48">
        <w:rPr>
          <w:sz w:val="26"/>
          <w:szCs w:val="26"/>
          <w:lang w:val="en-US"/>
        </w:rPr>
        <w:t>to</w:t>
      </w:r>
      <w:r w:rsidRPr="00977B48">
        <w:rPr>
          <w:sz w:val="26"/>
          <w:szCs w:val="26"/>
          <w:lang w:val="en-US"/>
        </w:rPr>
        <w:t xml:space="preserve"> setup the logger.</w:t>
      </w:r>
    </w:p>
    <w:p w14:paraId="02A2ED85" w14:textId="77777777" w:rsidR="00977B48" w:rsidRPr="00977B48" w:rsidRDefault="00977B48" w:rsidP="006C2821">
      <w:pPr>
        <w:rPr>
          <w:sz w:val="26"/>
          <w:szCs w:val="26"/>
          <w:lang w:val="en-US"/>
        </w:rPr>
      </w:pPr>
    </w:p>
    <w:p w14:paraId="3F7EB37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public class Program</w:t>
      </w:r>
    </w:p>
    <w:p w14:paraId="7AB71C17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</w:t>
      </w:r>
    </w:p>
    <w:p w14:paraId="5DBDA2F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public static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IConfiguration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Configuration 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 get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; } = new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ConfigurationBuilder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</w:t>
      </w:r>
    </w:p>
    <w:p w14:paraId="4F223E2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SetBasePath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Directory.GetCurrentDirectory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())</w:t>
      </w:r>
    </w:p>
    <w:p w14:paraId="6FB6C570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AddJsonFile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appsettings.json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", optional: false,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reloadOnChange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: true)</w:t>
      </w:r>
    </w:p>
    <w:p w14:paraId="01F88DB3" w14:textId="37BA2AFE" w:rsidR="005336F7" w:rsidRPr="005336F7" w:rsidRDefault="005336F7" w:rsidP="00E3380F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.Build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3760BD7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1551ED08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public static void Main(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string[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02FF121E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{</w:t>
      </w:r>
    </w:p>
    <w:p w14:paraId="0E66C3F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Log.Logger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= new </w:t>
      </w:r>
      <w:proofErr w:type="spellStart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LoggerConfiguration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1777D37D" w14:textId="0E6966AF" w:rsid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ReadFrom.Configuration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(Configuration)</w:t>
      </w:r>
    </w:p>
    <w:p w14:paraId="6AF9323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CreateLogger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75080640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4FE4ADC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try</w:t>
      </w:r>
    </w:p>
    <w:p w14:paraId="12EB6DC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6CDE635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Log.Information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("Getting the motors running...");</w:t>
      </w:r>
    </w:p>
    <w:p w14:paraId="2A9720A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02CDA61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BuildWebHost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).Run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26691234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27EC0C91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catch (Exception ex)</w:t>
      </w:r>
    </w:p>
    <w:p w14:paraId="25AADF9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275026D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Log.Fatal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(ex, "Host terminated unexpectedly");</w:t>
      </w:r>
    </w:p>
    <w:p w14:paraId="48EF5D39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21D8405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finally</w:t>
      </w:r>
    </w:p>
    <w:p w14:paraId="0029A51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{</w:t>
      </w:r>
    </w:p>
    <w:p w14:paraId="58AE7E5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Log.CloseAndFlush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3932223B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}</w:t>
      </w:r>
    </w:p>
    <w:p w14:paraId="535809F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lastRenderedPageBreak/>
        <w:t>    }</w:t>
      </w:r>
    </w:p>
    <w:p w14:paraId="7384704C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</w:t>
      </w:r>
    </w:p>
    <w:p w14:paraId="3AD50CB2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public static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IWebHost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BuildWebHost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string[</w:t>
      </w:r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] 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 =&gt;</w:t>
      </w:r>
    </w:p>
    <w:p w14:paraId="1A54D08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WebHost.CreateDefaultBuilder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)</w:t>
      </w:r>
    </w:p>
    <w:p w14:paraId="42D05F93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UseStartup</w:t>
      </w:r>
      <w:proofErr w:type="spellEnd"/>
      <w:proofErr w:type="gram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&lt;Startup&gt;()</w:t>
      </w:r>
    </w:p>
    <w:p w14:paraId="4EEF5B66" w14:textId="77777777" w:rsidR="005336F7" w:rsidRPr="00C66339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UseConfiguration</w:t>
      </w:r>
      <w:proofErr w:type="spellEnd"/>
      <w:proofErr w:type="gramEnd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(Configuration)</w:t>
      </w:r>
    </w:p>
    <w:p w14:paraId="4F923F75" w14:textId="77777777" w:rsidR="005336F7" w:rsidRPr="00C66339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</w:t>
      </w:r>
      <w:proofErr w:type="spellStart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UseSerilog</w:t>
      </w:r>
      <w:proofErr w:type="spellEnd"/>
      <w:proofErr w:type="gramEnd"/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</w:t>
      </w:r>
    </w:p>
    <w:p w14:paraId="38993875" w14:textId="77777777" w:rsidR="005336F7" w:rsidRPr="00AC5FF1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C6633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               </w:t>
      </w:r>
      <w:proofErr w:type="gramStart"/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.Build</w:t>
      </w:r>
      <w:proofErr w:type="gramEnd"/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();</w:t>
      </w:r>
    </w:p>
    <w:p w14:paraId="6917A8E2" w14:textId="77777777" w:rsidR="005336F7" w:rsidRPr="00AC5FF1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AC5FF1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4BB6D1C6" w14:textId="77777777" w:rsidR="005336F7" w:rsidRDefault="005336F7" w:rsidP="006C2821">
      <w:pPr>
        <w:rPr>
          <w:lang w:val="en-US"/>
        </w:rPr>
      </w:pPr>
    </w:p>
    <w:p w14:paraId="3F9A7372" w14:textId="1D0FB79B" w:rsidR="005336F7" w:rsidRPr="00977B48" w:rsidRDefault="005336F7" w:rsidP="006C2821">
      <w:pPr>
        <w:rPr>
          <w:sz w:val="26"/>
          <w:szCs w:val="26"/>
          <w:lang w:val="en-US"/>
        </w:rPr>
      </w:pPr>
      <w:r w:rsidRPr="00977B48">
        <w:rPr>
          <w:sz w:val="26"/>
          <w:szCs w:val="26"/>
          <w:lang w:val="en-US"/>
        </w:rPr>
        <w:t xml:space="preserve">This code add the configuration to use the environment setup up </w:t>
      </w:r>
      <w:r w:rsidR="0031597C">
        <w:rPr>
          <w:sz w:val="26"/>
          <w:szCs w:val="26"/>
          <w:lang w:val="en-US"/>
        </w:rPr>
        <w:t>o</w:t>
      </w:r>
      <w:r w:rsidRPr="00977B48">
        <w:rPr>
          <w:sz w:val="26"/>
          <w:szCs w:val="26"/>
          <w:lang w:val="en-US"/>
        </w:rPr>
        <w:t xml:space="preserve">n the </w:t>
      </w:r>
      <w:proofErr w:type="spellStart"/>
      <w:proofErr w:type="gramStart"/>
      <w:r w:rsidRPr="00977B48">
        <w:rPr>
          <w:sz w:val="26"/>
          <w:szCs w:val="26"/>
          <w:lang w:val="en-US"/>
        </w:rPr>
        <w:t>appsettings.json</w:t>
      </w:r>
      <w:proofErr w:type="spellEnd"/>
      <w:proofErr w:type="gramEnd"/>
      <w:r w:rsidRPr="00977B48">
        <w:rPr>
          <w:sz w:val="26"/>
          <w:szCs w:val="26"/>
          <w:lang w:val="en-US"/>
        </w:rPr>
        <w:t xml:space="preserve">, and the 3 lines at the start of the Main method tells the application to activate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as the logger. In the </w:t>
      </w:r>
      <w:proofErr w:type="spellStart"/>
      <w:r w:rsidRPr="00977B48">
        <w:rPr>
          <w:sz w:val="26"/>
          <w:szCs w:val="26"/>
          <w:lang w:val="en-US"/>
        </w:rPr>
        <w:t>BuildWebHost</w:t>
      </w:r>
      <w:proofErr w:type="spellEnd"/>
      <w:r w:rsidRPr="00977B48">
        <w:rPr>
          <w:sz w:val="26"/>
          <w:szCs w:val="26"/>
          <w:lang w:val="en-US"/>
        </w:rPr>
        <w:t xml:space="preserve"> method we need to add the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service as well. </w:t>
      </w:r>
    </w:p>
    <w:p w14:paraId="234BA014" w14:textId="77777777" w:rsidR="005336F7" w:rsidRDefault="005336F7" w:rsidP="006C2821">
      <w:pPr>
        <w:rPr>
          <w:lang w:val="en-US"/>
        </w:rPr>
      </w:pPr>
    </w:p>
    <w:p w14:paraId="4F3C0EE0" w14:textId="07DE067F" w:rsidR="005336F7" w:rsidRDefault="005336F7" w:rsidP="006C2821">
      <w:pPr>
        <w:rPr>
          <w:lang w:val="en-US"/>
        </w:rPr>
      </w:pPr>
      <w:r w:rsidRPr="00977B48">
        <w:rPr>
          <w:sz w:val="26"/>
          <w:szCs w:val="26"/>
          <w:lang w:val="en-US"/>
        </w:rPr>
        <w:t xml:space="preserve">Next up, add a new </w:t>
      </w:r>
      <w:proofErr w:type="spellStart"/>
      <w:proofErr w:type="gramStart"/>
      <w:r w:rsidRPr="00977B48">
        <w:rPr>
          <w:sz w:val="26"/>
          <w:szCs w:val="26"/>
          <w:lang w:val="en-US"/>
        </w:rPr>
        <w:t>appsettings.json</w:t>
      </w:r>
      <w:proofErr w:type="spellEnd"/>
      <w:proofErr w:type="gramEnd"/>
      <w:r w:rsidRPr="00977B48">
        <w:rPr>
          <w:sz w:val="26"/>
          <w:szCs w:val="26"/>
          <w:lang w:val="en-US"/>
        </w:rPr>
        <w:t xml:space="preserve"> file an</w:t>
      </w:r>
      <w:r w:rsidR="008C5EF7" w:rsidRPr="00977B48">
        <w:rPr>
          <w:sz w:val="26"/>
          <w:szCs w:val="26"/>
          <w:lang w:val="en-US"/>
        </w:rPr>
        <w:t>d</w:t>
      </w:r>
      <w:r w:rsidRPr="00977B48">
        <w:rPr>
          <w:sz w:val="26"/>
          <w:szCs w:val="26"/>
          <w:lang w:val="en-US"/>
        </w:rPr>
        <w:t xml:space="preserve"> configure </w:t>
      </w:r>
      <w:proofErr w:type="spellStart"/>
      <w:r w:rsidRPr="00977B48">
        <w:rPr>
          <w:sz w:val="26"/>
          <w:szCs w:val="26"/>
          <w:lang w:val="en-US"/>
        </w:rPr>
        <w:t>Serilog</w:t>
      </w:r>
      <w:proofErr w:type="spellEnd"/>
      <w:r w:rsidRPr="00977B48">
        <w:rPr>
          <w:sz w:val="26"/>
          <w:szCs w:val="26"/>
          <w:lang w:val="en-US"/>
        </w:rPr>
        <w:t xml:space="preserve"> using </w:t>
      </w:r>
      <w:r w:rsidR="00AC5FF1" w:rsidRPr="00977B48">
        <w:rPr>
          <w:sz w:val="26"/>
          <w:szCs w:val="26"/>
          <w:lang w:val="en-US"/>
        </w:rPr>
        <w:t>these parameters</w:t>
      </w:r>
      <w:r w:rsidR="000739EB" w:rsidRPr="00977B48">
        <w:rPr>
          <w:sz w:val="26"/>
          <w:szCs w:val="26"/>
          <w:lang w:val="en-US"/>
        </w:rPr>
        <w:t>, if you create</w:t>
      </w:r>
      <w:r w:rsidR="008C5EF7" w:rsidRPr="00977B48">
        <w:rPr>
          <w:sz w:val="26"/>
          <w:szCs w:val="26"/>
          <w:lang w:val="en-US"/>
        </w:rPr>
        <w:t>d</w:t>
      </w:r>
      <w:r w:rsidR="000739EB" w:rsidRPr="00977B48">
        <w:rPr>
          <w:sz w:val="26"/>
          <w:szCs w:val="26"/>
          <w:lang w:val="en-US"/>
        </w:rPr>
        <w:t xml:space="preserve"> the table manually, wipe out the</w:t>
      </w:r>
      <w:r w:rsidR="000739EB">
        <w:rPr>
          <w:lang w:val="en-US"/>
        </w:rPr>
        <w:t xml:space="preserve"> </w:t>
      </w:r>
      <w:proofErr w:type="spellStart"/>
      <w:r w:rsidR="000739EB" w:rsidRPr="00F76385">
        <w:rPr>
          <w:rFonts w:ascii="Courier New" w:hAnsi="Courier New" w:cs="Courier New"/>
          <w:sz w:val="20"/>
          <w:szCs w:val="20"/>
          <w:lang w:val="en-US"/>
        </w:rPr>
        <w:t>autoCreateSqlTable</w:t>
      </w:r>
      <w:proofErr w:type="spellEnd"/>
      <w:r w:rsidR="000739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739EB">
        <w:rPr>
          <w:lang w:val="en-US"/>
        </w:rPr>
        <w:t>property</w:t>
      </w:r>
      <w:r>
        <w:rPr>
          <w:lang w:val="en-US"/>
        </w:rPr>
        <w:t>:</w:t>
      </w:r>
    </w:p>
    <w:p w14:paraId="4E1376E0" w14:textId="77777777" w:rsidR="005336F7" w:rsidRDefault="005336F7" w:rsidP="006C2821">
      <w:pPr>
        <w:rPr>
          <w:lang w:val="en-US"/>
        </w:rPr>
      </w:pPr>
    </w:p>
    <w:p w14:paraId="5BC43E7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{</w:t>
      </w:r>
    </w:p>
    <w:p w14:paraId="129E8726" w14:textId="77777777" w:rsidR="005336F7" w:rsidRPr="005336F7" w:rsidRDefault="005336F7" w:rsidP="00902A28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Serilog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{</w:t>
      </w:r>
    </w:p>
    <w:p w14:paraId="66B37DB1" w14:textId="79C65A0F" w:rsid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MinimumLevel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"Information",</w:t>
      </w:r>
    </w:p>
    <w:p w14:paraId="4979E510" w14:textId="1E313BFB" w:rsidR="00FC5AFE" w:rsidRPr="005336F7" w:rsidRDefault="00FC5AFE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   </w:t>
      </w: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Enrich</w:t>
      </w: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: [</w:t>
      </w: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FromLogContext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],</w:t>
      </w:r>
    </w:p>
    <w:p w14:paraId="0EE9D4A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Write</w:t>
      </w:r>
      <w:bookmarkStart w:id="0" w:name="_GoBack"/>
      <w:bookmarkEnd w:id="0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To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[</w:t>
      </w:r>
    </w:p>
    <w:p w14:paraId="3B90E7D6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{</w:t>
      </w:r>
    </w:p>
    <w:p w14:paraId="411AC14D" w14:textId="7B817EDC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"Name": "</w:t>
      </w:r>
      <w:r w:rsidR="00FC5AFE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Elasticsearch</w:t>
      </w: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",</w:t>
      </w:r>
    </w:p>
    <w:p w14:paraId="3A768888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"</w:t>
      </w:r>
      <w:proofErr w:type="spellStart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Args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{</w:t>
      </w:r>
    </w:p>
    <w:p w14:paraId="70608FE9" w14:textId="2678787A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  "</w:t>
      </w:r>
      <w:proofErr w:type="spellStart"/>
      <w:r w:rsidR="00FC5AFE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nodeUris</w:t>
      </w:r>
      <w:proofErr w:type="spellEnd"/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": </w:t>
      </w:r>
      <w:r w:rsid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r w:rsidR="00FC5AFE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http://localhost:9200</w:t>
      </w:r>
      <w:r w:rsidRPr="005336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",</w:t>
      </w:r>
    </w:p>
    <w:p w14:paraId="4E44848C" w14:textId="0FA60968" w:rsidR="000739EB" w:rsidRPr="005336F7" w:rsidRDefault="000739EB" w:rsidP="000739EB">
      <w:pPr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 xml:space="preserve">    </w:t>
      </w:r>
      <w:r w:rsidR="00FC5AFE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</w:t>
      </w:r>
      <w:proofErr w:type="spellStart"/>
      <w:r w:rsidR="00FC5AFE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autoRegisterTemplate</w:t>
      </w:r>
      <w:proofErr w:type="spellEnd"/>
      <w:r w:rsidRPr="008C5EF7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": "true"</w:t>
      </w:r>
    </w:p>
    <w:p w14:paraId="359DCF85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0739EB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  </w:t>
      </w: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022EE0EF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  }</w:t>
      </w:r>
    </w:p>
    <w:p w14:paraId="5B77EC77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  ]</w:t>
      </w:r>
    </w:p>
    <w:p w14:paraId="22B7818D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  },</w:t>
      </w:r>
    </w:p>
    <w:p w14:paraId="74F1D36A" w14:textId="77777777" w:rsidR="005336F7" w:rsidRPr="005336F7" w:rsidRDefault="005336F7" w:rsidP="005336F7">
      <w:pPr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</w:pPr>
      <w:r w:rsidRPr="004A5FC9">
        <w:rPr>
          <w:rFonts w:ascii="Courier New" w:eastAsia="Times New Roman" w:hAnsi="Courier New" w:cs="Courier New"/>
          <w:color w:val="auto"/>
          <w:sz w:val="20"/>
          <w:szCs w:val="20"/>
          <w:lang w:val="en-US" w:eastAsia="es-CO"/>
        </w:rPr>
        <w:t>}</w:t>
      </w:r>
    </w:p>
    <w:p w14:paraId="7C487780" w14:textId="77777777" w:rsidR="005336F7" w:rsidRDefault="005336F7" w:rsidP="006C2821">
      <w:pPr>
        <w:rPr>
          <w:lang w:val="en-US"/>
        </w:rPr>
      </w:pPr>
    </w:p>
    <w:p w14:paraId="031D5C38" w14:textId="77777777" w:rsidR="005336F7" w:rsidRDefault="004A5FC9" w:rsidP="006C282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ready. Start logging using the next line wherever you want to send messages into the Database.</w:t>
      </w:r>
    </w:p>
    <w:p w14:paraId="56C2DAC1" w14:textId="77777777" w:rsidR="004A5FC9" w:rsidRDefault="004A5FC9" w:rsidP="006C2821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>Pong received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0C4F0884" w14:textId="77777777" w:rsidR="004A5FC9" w:rsidRDefault="004A5FC9" w:rsidP="006C2821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</w:p>
    <w:p w14:paraId="4F0660BB" w14:textId="77777777" w:rsidR="004A5FC9" w:rsidRDefault="004A5FC9" w:rsidP="006C282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You can use the </w:t>
      </w:r>
      <w:r w:rsidRPr="004A5FC9">
        <w:rPr>
          <w:sz w:val="26"/>
          <w:szCs w:val="26"/>
          <w:lang w:val="en-US"/>
        </w:rPr>
        <w:t xml:space="preserve">logging structured objects </w:t>
      </w:r>
      <w:r>
        <w:rPr>
          <w:sz w:val="26"/>
          <w:szCs w:val="26"/>
          <w:lang w:val="en-US"/>
        </w:rPr>
        <w:t xml:space="preserve">like </w:t>
      </w:r>
      <w:r w:rsidRPr="004A5FC9">
        <w:rPr>
          <w:rFonts w:ascii="Courier New" w:hAnsi="Courier New" w:cs="Courier New"/>
          <w:sz w:val="20"/>
          <w:szCs w:val="20"/>
          <w:lang w:val="en-US"/>
        </w:rPr>
        <w:t>{@object}</w:t>
      </w:r>
      <w:r w:rsidRPr="004A5FC9">
        <w:rPr>
          <w:sz w:val="26"/>
          <w:szCs w:val="26"/>
          <w:lang w:val="en-US"/>
        </w:rPr>
        <w:t xml:space="preserve"> in the message template.</w:t>
      </w:r>
    </w:p>
    <w:p w14:paraId="5AE68F3A" w14:textId="5A05FEA9" w:rsidR="00194FB3" w:rsidRDefault="00194FB3" w:rsidP="00194FB3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Total of </w:t>
      </w:r>
      <w:r w:rsidRPr="00B62121">
        <w:rPr>
          <w:rFonts w:ascii="Courier New" w:hAnsi="Courier New" w:cs="Courier New"/>
          <w:sz w:val="20"/>
          <w:szCs w:val="20"/>
          <w:lang w:val="en-US"/>
        </w:rPr>
        <w:t>{@</w:t>
      </w:r>
      <w:r>
        <w:rPr>
          <w:rFonts w:ascii="Courier New" w:hAnsi="Courier New" w:cs="Courier New"/>
          <w:sz w:val="20"/>
          <w:szCs w:val="20"/>
          <w:lang w:val="en-US"/>
        </w:rPr>
        <w:t>div</w:t>
      </w:r>
      <w:r w:rsidRPr="00B62121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Pong </w:t>
      </w:r>
      <w:proofErr w:type="spellStart"/>
      <w:r>
        <w:rPr>
          <w:rStyle w:val="crayon-s"/>
          <w:rFonts w:ascii="Courier New" w:hAnsi="Courier New" w:cs="Courier New"/>
          <w:sz w:val="20"/>
          <w:szCs w:val="20"/>
          <w:lang w:val="en-US"/>
        </w:rPr>
        <w:t>sended</w:t>
      </w:r>
      <w:proofErr w:type="spellEnd"/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 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>, div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6C6BF02D" w14:textId="74357F91" w:rsidR="004A5FC9" w:rsidRDefault="004A5FC9" w:rsidP="004A5FC9">
      <w:pPr>
        <w:rPr>
          <w:rStyle w:val="crayon-sy"/>
          <w:rFonts w:ascii="Courier New" w:hAnsi="Courier New" w:cs="Courier New"/>
          <w:sz w:val="20"/>
          <w:szCs w:val="20"/>
          <w:lang w:val="en-US"/>
        </w:rPr>
      </w:pPr>
      <w:proofErr w:type="spellStart"/>
      <w:r w:rsidRPr="004A5FC9">
        <w:rPr>
          <w:rStyle w:val="crayon-v"/>
          <w:rFonts w:ascii="Courier New" w:hAnsi="Courier New" w:cs="Courier New"/>
          <w:sz w:val="20"/>
          <w:szCs w:val="20"/>
          <w:lang w:val="en-US"/>
        </w:rPr>
        <w:t>Log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.</w:t>
      </w:r>
      <w:r w:rsidRPr="004A5FC9">
        <w:rPr>
          <w:rStyle w:val="crayon-e"/>
          <w:rFonts w:ascii="Courier New" w:hAnsi="Courier New" w:cs="Courier New"/>
          <w:sz w:val="20"/>
          <w:szCs w:val="20"/>
          <w:lang w:val="en-US"/>
        </w:rPr>
        <w:t>Information</w:t>
      </w:r>
      <w:proofErr w:type="spellEnd"/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(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Pong couldn’t be </w:t>
      </w:r>
      <w:proofErr w:type="spellStart"/>
      <w:r>
        <w:rPr>
          <w:rStyle w:val="crayon-s"/>
          <w:rFonts w:ascii="Courier New" w:hAnsi="Courier New" w:cs="Courier New"/>
          <w:sz w:val="20"/>
          <w:szCs w:val="20"/>
          <w:lang w:val="en-US"/>
        </w:rPr>
        <w:t>sended</w:t>
      </w:r>
      <w:proofErr w:type="spellEnd"/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 back, Error: </w:t>
      </w:r>
      <w:r w:rsidRPr="00B62121">
        <w:rPr>
          <w:rFonts w:ascii="Courier New" w:hAnsi="Courier New" w:cs="Courier New"/>
          <w:sz w:val="20"/>
          <w:szCs w:val="20"/>
          <w:lang w:val="en-US"/>
        </w:rPr>
        <w:t>{@</w:t>
      </w:r>
      <w:r w:rsidR="004F79C5">
        <w:rPr>
          <w:rFonts w:ascii="Courier New" w:hAnsi="Courier New" w:cs="Courier New"/>
          <w:sz w:val="20"/>
          <w:szCs w:val="20"/>
          <w:lang w:val="en-US"/>
        </w:rPr>
        <w:t>div</w:t>
      </w:r>
      <w:r w:rsidRPr="00B62121">
        <w:rPr>
          <w:rFonts w:ascii="Courier New" w:hAnsi="Courier New" w:cs="Courier New"/>
          <w:sz w:val="20"/>
          <w:szCs w:val="20"/>
          <w:lang w:val="en-US"/>
        </w:rPr>
        <w:t>}</w:t>
      </w:r>
      <w:r w:rsidRPr="004A5FC9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>
        <w:rPr>
          <w:rStyle w:val="crayon-s"/>
          <w:rFonts w:ascii="Courier New" w:hAnsi="Courier New" w:cs="Courier New"/>
          <w:sz w:val="20"/>
          <w:szCs w:val="20"/>
          <w:lang w:val="en-US"/>
        </w:rPr>
        <w:t xml:space="preserve">, </w:t>
      </w:r>
      <w:r w:rsidR="004F79C5">
        <w:rPr>
          <w:rStyle w:val="crayon-s"/>
          <w:rFonts w:ascii="Courier New" w:hAnsi="Courier New" w:cs="Courier New"/>
          <w:sz w:val="20"/>
          <w:szCs w:val="20"/>
          <w:lang w:val="en-US"/>
        </w:rPr>
        <w:t>div</w:t>
      </w:r>
      <w:r w:rsidRPr="004A5FC9">
        <w:rPr>
          <w:rStyle w:val="crayon-sy"/>
          <w:rFonts w:ascii="Courier New" w:hAnsi="Courier New" w:cs="Courier New"/>
          <w:sz w:val="20"/>
          <w:szCs w:val="20"/>
          <w:lang w:val="en-US"/>
        </w:rPr>
        <w:t>);</w:t>
      </w:r>
    </w:p>
    <w:p w14:paraId="03E9D574" w14:textId="6CFD9342" w:rsidR="004A5FC9" w:rsidRDefault="004A5FC9" w:rsidP="006C2821">
      <w:pPr>
        <w:rPr>
          <w:rStyle w:val="crayon-sy"/>
          <w:rFonts w:ascii="Courier New" w:hAnsi="Courier New" w:cs="Courier New"/>
          <w:sz w:val="26"/>
          <w:szCs w:val="26"/>
          <w:lang w:val="en-US"/>
        </w:rPr>
      </w:pPr>
    </w:p>
    <w:p w14:paraId="57073AC5" w14:textId="77777777" w:rsidR="00C244B8" w:rsidRDefault="00C244B8" w:rsidP="006C2821">
      <w:pPr>
        <w:rPr>
          <w:rStyle w:val="crayon-sy"/>
          <w:rFonts w:ascii="Courier New" w:hAnsi="Courier New" w:cs="Courier New"/>
          <w:sz w:val="26"/>
          <w:szCs w:val="26"/>
          <w:lang w:val="en-US"/>
        </w:rPr>
      </w:pPr>
    </w:p>
    <w:p w14:paraId="53F6DB87" w14:textId="4B6671B4" w:rsidR="00C244B8" w:rsidRDefault="00C244B8" w:rsidP="00C244B8">
      <w:pPr>
        <w:pStyle w:val="Ttulo2"/>
        <w:rPr>
          <w:lang w:val="en-US"/>
        </w:rPr>
      </w:pPr>
      <w:r>
        <w:rPr>
          <w:lang w:val="en-US"/>
        </w:rPr>
        <w:lastRenderedPageBreak/>
        <w:t>Execute the Server</w:t>
      </w:r>
    </w:p>
    <w:p w14:paraId="3424F3F0" w14:textId="08AF0719" w:rsidR="00C244B8" w:rsidRDefault="00C244B8" w:rsidP="00C244B8">
      <w:pPr>
        <w:rPr>
          <w:lang w:val="en-US"/>
        </w:rPr>
      </w:pPr>
    </w:p>
    <w:p w14:paraId="3DAFF371" w14:textId="0C1601F5" w:rsidR="00C244B8" w:rsidRPr="00C244B8" w:rsidRDefault="00C244B8" w:rsidP="00C244B8">
      <w:pPr>
        <w:pStyle w:val="Prrafodelista"/>
        <w:numPr>
          <w:ilvl w:val="0"/>
          <w:numId w:val="7"/>
        </w:numPr>
        <w:rPr>
          <w:sz w:val="26"/>
          <w:szCs w:val="26"/>
          <w:lang w:val="en-US"/>
        </w:rPr>
      </w:pPr>
      <w:r w:rsidRPr="00C244B8">
        <w:rPr>
          <w:sz w:val="26"/>
          <w:szCs w:val="26"/>
          <w:lang w:val="en-US"/>
        </w:rPr>
        <w:t>Initialize the Docker Service</w:t>
      </w:r>
    </w:p>
    <w:p w14:paraId="4355D4E4" w14:textId="36B28728" w:rsidR="00C244B8" w:rsidRPr="00C244B8" w:rsidRDefault="00C244B8" w:rsidP="00C244B8">
      <w:pPr>
        <w:pStyle w:val="Prrafodelista"/>
        <w:numPr>
          <w:ilvl w:val="0"/>
          <w:numId w:val="7"/>
        </w:numPr>
        <w:rPr>
          <w:sz w:val="26"/>
          <w:szCs w:val="26"/>
          <w:lang w:val="en-US"/>
        </w:rPr>
      </w:pPr>
      <w:r w:rsidRPr="00C244B8">
        <w:rPr>
          <w:sz w:val="26"/>
          <w:szCs w:val="26"/>
          <w:lang w:val="en-US"/>
        </w:rPr>
        <w:t>Open Docker Application</w:t>
      </w:r>
    </w:p>
    <w:p w14:paraId="5AE0CFC7" w14:textId="1D902DC6" w:rsidR="00C244B8" w:rsidRPr="00C244B8" w:rsidRDefault="00C244B8" w:rsidP="00C244B8">
      <w:pPr>
        <w:pStyle w:val="Prrafodelista"/>
        <w:numPr>
          <w:ilvl w:val="0"/>
          <w:numId w:val="7"/>
        </w:numPr>
        <w:rPr>
          <w:sz w:val="26"/>
          <w:szCs w:val="26"/>
          <w:lang w:val="en-US"/>
        </w:rPr>
      </w:pPr>
      <w:r w:rsidRPr="00C244B8">
        <w:rPr>
          <w:sz w:val="26"/>
          <w:szCs w:val="26"/>
          <w:lang w:val="en-US"/>
        </w:rPr>
        <w:t>Download and use the next container:</w:t>
      </w:r>
    </w:p>
    <w:p w14:paraId="248A0D8A" w14:textId="45C34BFC" w:rsidR="00C244B8" w:rsidRPr="00C244B8" w:rsidRDefault="00C244B8" w:rsidP="00C244B8">
      <w:pPr>
        <w:pStyle w:val="Prrafodelista"/>
        <w:rPr>
          <w:sz w:val="26"/>
          <w:szCs w:val="26"/>
          <w:lang w:val="en-US"/>
        </w:rPr>
      </w:pPr>
      <w:hyperlink r:id="rId8" w:history="1">
        <w:r w:rsidRPr="00C244B8">
          <w:rPr>
            <w:rStyle w:val="Hipervnculo"/>
            <w:rFonts w:ascii="Calibri" w:hAnsi="Calibri" w:cs="Calibri"/>
            <w:sz w:val="26"/>
            <w:szCs w:val="26"/>
            <w:lang w:val="en-US"/>
          </w:rPr>
          <w:t>https://hub.docker.com/r/arcseldon/elasticsearch-kibana-marvel-sense/</w:t>
        </w:r>
      </w:hyperlink>
    </w:p>
    <w:p w14:paraId="74CCB80D" w14:textId="3F38D683" w:rsidR="00C244B8" w:rsidRPr="00C244B8" w:rsidRDefault="00C244B8" w:rsidP="00C244B8">
      <w:pPr>
        <w:pStyle w:val="Prrafodelista"/>
        <w:numPr>
          <w:ilvl w:val="0"/>
          <w:numId w:val="7"/>
        </w:numPr>
        <w:rPr>
          <w:sz w:val="26"/>
          <w:szCs w:val="26"/>
          <w:lang w:val="en-US"/>
        </w:rPr>
      </w:pPr>
      <w:r w:rsidRPr="00C244B8">
        <w:rPr>
          <w:sz w:val="26"/>
          <w:szCs w:val="26"/>
          <w:lang w:val="en-US"/>
        </w:rPr>
        <w:t>Run the docker container</w:t>
      </w:r>
      <w:r w:rsidRPr="00C244B8">
        <w:rPr>
          <w:sz w:val="26"/>
          <w:szCs w:val="26"/>
          <w:lang w:val="en-US"/>
        </w:rPr>
        <w:t>:</w:t>
      </w:r>
    </w:p>
    <w:p w14:paraId="028A417D" w14:textId="3D70B771" w:rsidR="00C244B8" w:rsidRDefault="00C244B8" w:rsidP="00C244B8">
      <w:pPr>
        <w:rPr>
          <w:lang w:val="en-US"/>
        </w:rPr>
      </w:pPr>
    </w:p>
    <w:p w14:paraId="25C09B75" w14:textId="787FCFD0" w:rsidR="00C244B8" w:rsidRDefault="00C244B8" w:rsidP="00C244B8">
      <w:pPr>
        <w:pStyle w:val="Ttulo2"/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 xml:space="preserve">the </w:t>
      </w:r>
      <w:r>
        <w:rPr>
          <w:lang w:val="en-US"/>
        </w:rPr>
        <w:t>Index Pattern</w:t>
      </w:r>
    </w:p>
    <w:p w14:paraId="4621EECF" w14:textId="77777777" w:rsidR="00C244B8" w:rsidRPr="00C244B8" w:rsidRDefault="00C244B8" w:rsidP="00C244B8">
      <w:pPr>
        <w:rPr>
          <w:lang w:val="en-US"/>
        </w:rPr>
      </w:pPr>
    </w:p>
    <w:p w14:paraId="28D023B7" w14:textId="4699879A" w:rsidR="00C244B8" w:rsidRPr="00C244B8" w:rsidRDefault="00C244B8" w:rsidP="00C244B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Connect to </w:t>
      </w:r>
      <w:hyperlink r:id="rId9" w:history="1">
        <w:r w:rsidRPr="00E04A3B">
          <w:rPr>
            <w:rStyle w:val="Hipervnculo"/>
            <w:sz w:val="26"/>
            <w:szCs w:val="26"/>
            <w:lang w:val="en-US"/>
          </w:rPr>
          <w:t>http://localhost:5601</w:t>
        </w:r>
      </w:hyperlink>
      <w:r>
        <w:rPr>
          <w:sz w:val="26"/>
          <w:szCs w:val="26"/>
          <w:lang w:val="en-US"/>
        </w:rPr>
        <w:t xml:space="preserve"> and head to Settings </w:t>
      </w:r>
      <w:r w:rsidR="00CB1ECC">
        <w:rPr>
          <w:sz w:val="26"/>
          <w:szCs w:val="26"/>
          <w:lang w:val="en-US"/>
        </w:rPr>
        <w:t>menu options</w:t>
      </w:r>
      <w:r w:rsidR="00CB1ECC">
        <w:rPr>
          <w:sz w:val="26"/>
          <w:szCs w:val="26"/>
          <w:lang w:val="en-US"/>
        </w:rPr>
        <w:t xml:space="preserve"> and then</w:t>
      </w:r>
      <w:r>
        <w:rPr>
          <w:sz w:val="26"/>
          <w:szCs w:val="26"/>
          <w:lang w:val="en-US"/>
        </w:rPr>
        <w:t xml:space="preserve"> Indices</w:t>
      </w:r>
      <w:r w:rsidR="00CB1ECC">
        <w:rPr>
          <w:sz w:val="26"/>
          <w:szCs w:val="26"/>
          <w:lang w:val="en-US"/>
        </w:rPr>
        <w:t xml:space="preserve"> tab</w:t>
      </w:r>
      <w:r>
        <w:rPr>
          <w:sz w:val="26"/>
          <w:szCs w:val="26"/>
          <w:lang w:val="en-US"/>
        </w:rPr>
        <w:t xml:space="preserve">. Once you are in the menu </w:t>
      </w:r>
      <w:r w:rsidRPr="00CB1ECC">
        <w:rPr>
          <w:b/>
          <w:sz w:val="26"/>
          <w:szCs w:val="26"/>
          <w:lang w:val="en-US"/>
        </w:rPr>
        <w:t>Configure an index pattern</w:t>
      </w:r>
      <w:r>
        <w:rPr>
          <w:sz w:val="26"/>
          <w:szCs w:val="26"/>
          <w:lang w:val="en-US"/>
        </w:rPr>
        <w:t xml:space="preserve">, create a pattern using the default name </w:t>
      </w:r>
      <w:proofErr w:type="spellStart"/>
      <w:r w:rsidRPr="00C244B8">
        <w:rPr>
          <w:b/>
          <w:sz w:val="26"/>
          <w:szCs w:val="26"/>
          <w:lang w:val="en-US"/>
        </w:rPr>
        <w:t>logtash</w:t>
      </w:r>
      <w:proofErr w:type="spellEnd"/>
      <w:r w:rsidRPr="00C244B8">
        <w:rPr>
          <w:b/>
          <w:sz w:val="26"/>
          <w:szCs w:val="26"/>
          <w:lang w:val="en-US"/>
        </w:rPr>
        <w:t>-*</w:t>
      </w:r>
    </w:p>
    <w:p w14:paraId="6443C44A" w14:textId="535065CD" w:rsidR="00C244B8" w:rsidRDefault="00C244B8" w:rsidP="00C244B8">
      <w:pPr>
        <w:rPr>
          <w:rStyle w:val="crayon-sy"/>
          <w:rFonts w:ascii="Courier New" w:hAnsi="Courier New" w:cs="Courier New"/>
          <w:sz w:val="26"/>
          <w:szCs w:val="26"/>
          <w:lang w:val="en-US"/>
        </w:rPr>
      </w:pPr>
    </w:p>
    <w:p w14:paraId="4E5E5572" w14:textId="10487A3A" w:rsidR="00C244B8" w:rsidRPr="00CB1ECC" w:rsidRDefault="00C244B8" w:rsidP="00C244B8">
      <w:pPr>
        <w:pStyle w:val="Ttulo2"/>
        <w:rPr>
          <w:u w:val="single"/>
          <w:lang w:val="en-US"/>
        </w:rPr>
      </w:pPr>
      <w:r>
        <w:rPr>
          <w:lang w:val="en-US"/>
        </w:rPr>
        <w:t>Enjoy</w:t>
      </w:r>
    </w:p>
    <w:p w14:paraId="4785B319" w14:textId="77777777" w:rsidR="00C244B8" w:rsidRPr="00C244B8" w:rsidRDefault="00C244B8" w:rsidP="00C244B8">
      <w:pPr>
        <w:rPr>
          <w:lang w:val="en-US"/>
        </w:rPr>
      </w:pPr>
    </w:p>
    <w:p w14:paraId="554232DC" w14:textId="474983C1" w:rsidR="00C244B8" w:rsidRPr="00C244B8" w:rsidRDefault="00C244B8" w:rsidP="00C244B8">
      <w:pPr>
        <w:rPr>
          <w:sz w:val="26"/>
          <w:szCs w:val="26"/>
          <w:lang w:val="en-US"/>
        </w:rPr>
      </w:pPr>
      <w:r w:rsidRPr="00C244B8">
        <w:rPr>
          <w:sz w:val="26"/>
          <w:szCs w:val="26"/>
          <w:lang w:val="en-US"/>
        </w:rPr>
        <w:t xml:space="preserve">In the Discover </w:t>
      </w:r>
      <w:r>
        <w:rPr>
          <w:sz w:val="26"/>
          <w:szCs w:val="26"/>
          <w:lang w:val="en-US"/>
        </w:rPr>
        <w:t>menu option, the index pattern is showing the latest records. Now we have the information in Elastic and can start working around with the Visualize and Dashboard menu options.</w:t>
      </w:r>
    </w:p>
    <w:sectPr w:rsidR="00C244B8" w:rsidRPr="00C244B8" w:rsidSect="0039468B">
      <w:footerReference w:type="default" r:id="rId10"/>
      <w:pgSz w:w="11906" w:h="16838" w:code="9"/>
      <w:pgMar w:top="720" w:right="1264" w:bottom="1797" w:left="126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D9B82" w14:textId="77777777" w:rsidR="00421508" w:rsidRDefault="00421508">
      <w:r>
        <w:separator/>
      </w:r>
    </w:p>
    <w:p w14:paraId="0B138161" w14:textId="77777777" w:rsidR="00421508" w:rsidRDefault="00421508"/>
  </w:endnote>
  <w:endnote w:type="continuationSeparator" w:id="0">
    <w:p w14:paraId="54B667D8" w14:textId="77777777" w:rsidR="00421508" w:rsidRDefault="00421508">
      <w:r>
        <w:continuationSeparator/>
      </w:r>
    </w:p>
    <w:p w14:paraId="74BAAA0C" w14:textId="77777777" w:rsidR="00421508" w:rsidRDefault="00421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632D9" w14:textId="77777777" w:rsidR="008918F2" w:rsidRDefault="00E34F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02A28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8029D" w14:textId="77777777" w:rsidR="00421508" w:rsidRDefault="00421508">
      <w:r>
        <w:separator/>
      </w:r>
    </w:p>
    <w:p w14:paraId="78690897" w14:textId="77777777" w:rsidR="00421508" w:rsidRDefault="00421508"/>
  </w:footnote>
  <w:footnote w:type="continuationSeparator" w:id="0">
    <w:p w14:paraId="4B351994" w14:textId="77777777" w:rsidR="00421508" w:rsidRDefault="00421508">
      <w:r>
        <w:continuationSeparator/>
      </w:r>
    </w:p>
    <w:p w14:paraId="4F231051" w14:textId="77777777" w:rsidR="00421508" w:rsidRDefault="004215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5663"/>
    <w:multiLevelType w:val="hybridMultilevel"/>
    <w:tmpl w:val="978AF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53337"/>
    <w:multiLevelType w:val="hybridMultilevel"/>
    <w:tmpl w:val="103AE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0F"/>
    <w:rsid w:val="0004068E"/>
    <w:rsid w:val="000739EB"/>
    <w:rsid w:val="000D722B"/>
    <w:rsid w:val="00194FB3"/>
    <w:rsid w:val="001B50B1"/>
    <w:rsid w:val="001F0CCA"/>
    <w:rsid w:val="002321AA"/>
    <w:rsid w:val="00255F00"/>
    <w:rsid w:val="002C1104"/>
    <w:rsid w:val="0031597C"/>
    <w:rsid w:val="00365393"/>
    <w:rsid w:val="00384C4B"/>
    <w:rsid w:val="0039468B"/>
    <w:rsid w:val="00421508"/>
    <w:rsid w:val="00425F0D"/>
    <w:rsid w:val="004277A0"/>
    <w:rsid w:val="00467017"/>
    <w:rsid w:val="004A5FC9"/>
    <w:rsid w:val="004F79C5"/>
    <w:rsid w:val="005336F7"/>
    <w:rsid w:val="006C2821"/>
    <w:rsid w:val="00713E5A"/>
    <w:rsid w:val="0077448E"/>
    <w:rsid w:val="00842F5B"/>
    <w:rsid w:val="008918F2"/>
    <w:rsid w:val="008C5EF7"/>
    <w:rsid w:val="008F127C"/>
    <w:rsid w:val="00902A28"/>
    <w:rsid w:val="0094478F"/>
    <w:rsid w:val="00977B48"/>
    <w:rsid w:val="00A00F75"/>
    <w:rsid w:val="00AC5FF1"/>
    <w:rsid w:val="00AE150F"/>
    <w:rsid w:val="00B41922"/>
    <w:rsid w:val="00B62121"/>
    <w:rsid w:val="00BF6ACD"/>
    <w:rsid w:val="00C2107D"/>
    <w:rsid w:val="00C244B8"/>
    <w:rsid w:val="00C61085"/>
    <w:rsid w:val="00C66339"/>
    <w:rsid w:val="00CA09EF"/>
    <w:rsid w:val="00CB1ECC"/>
    <w:rsid w:val="00CF0989"/>
    <w:rsid w:val="00D003FE"/>
    <w:rsid w:val="00D6325A"/>
    <w:rsid w:val="00E3380F"/>
    <w:rsid w:val="00E34FED"/>
    <w:rsid w:val="00E428BD"/>
    <w:rsid w:val="00E93456"/>
    <w:rsid w:val="00F22C48"/>
    <w:rsid w:val="00F76385"/>
    <w:rsid w:val="00FC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B2FBC"/>
  <w15:chartTrackingRefBased/>
  <w15:docId w15:val="{26348C91-9FCF-4257-B4B6-5A88D406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s-E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Ttulo1">
    <w:name w:val="heading 1"/>
    <w:basedOn w:val="Normal"/>
    <w:next w:val="Normal"/>
    <w:link w:val="Ttulo1C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8"/>
    <w:qFormat/>
    <w:rsid w:val="00F22C48"/>
    <w:rPr>
      <w:color w:val="731C3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25F0D"/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25F0D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25F0D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5F0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F0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F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F0D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5F0D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25F0D"/>
    <w:rPr>
      <w:rFonts w:ascii="Consolas" w:hAnsi="Consolas"/>
      <w:sz w:val="22"/>
      <w:szCs w:val="21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AE150F"/>
    <w:rPr>
      <w:color w:val="808080"/>
      <w:shd w:val="clear" w:color="auto" w:fill="E6E6E6"/>
    </w:rPr>
  </w:style>
  <w:style w:type="character" w:customStyle="1" w:styleId="crayon-k">
    <w:name w:val="crayon-k"/>
    <w:basedOn w:val="Fuentedeprrafopredeter"/>
    <w:rsid w:val="00AE150F"/>
  </w:style>
  <w:style w:type="character" w:customStyle="1" w:styleId="crayon-h">
    <w:name w:val="crayon-h"/>
    <w:basedOn w:val="Fuentedeprrafopredeter"/>
    <w:rsid w:val="00AE150F"/>
  </w:style>
  <w:style w:type="character" w:customStyle="1" w:styleId="crayon-sy">
    <w:name w:val="crayon-sy"/>
    <w:basedOn w:val="Fuentedeprrafopredeter"/>
    <w:rsid w:val="00AE150F"/>
  </w:style>
  <w:style w:type="character" w:customStyle="1" w:styleId="crayon-i">
    <w:name w:val="crayon-i"/>
    <w:basedOn w:val="Fuentedeprrafopredeter"/>
    <w:rsid w:val="00AE150F"/>
  </w:style>
  <w:style w:type="character" w:customStyle="1" w:styleId="crayon-cn">
    <w:name w:val="crayon-cn"/>
    <w:basedOn w:val="Fuentedeprrafopredeter"/>
    <w:rsid w:val="00AE150F"/>
  </w:style>
  <w:style w:type="character" w:customStyle="1" w:styleId="crayon-t">
    <w:name w:val="crayon-t"/>
    <w:basedOn w:val="Fuentedeprrafopredeter"/>
    <w:rsid w:val="00AE150F"/>
  </w:style>
  <w:style w:type="character" w:customStyle="1" w:styleId="crayon-e">
    <w:name w:val="crayon-e"/>
    <w:basedOn w:val="Fuentedeprrafopredeter"/>
    <w:rsid w:val="00AE150F"/>
  </w:style>
  <w:style w:type="paragraph" w:styleId="Prrafodelista">
    <w:name w:val="List Paragraph"/>
    <w:basedOn w:val="Normal"/>
    <w:uiPriority w:val="34"/>
    <w:unhideWhenUsed/>
    <w:qFormat/>
    <w:rsid w:val="006C2821"/>
    <w:pPr>
      <w:ind w:left="720"/>
      <w:contextualSpacing/>
    </w:pPr>
  </w:style>
  <w:style w:type="character" w:customStyle="1" w:styleId="crayon-m">
    <w:name w:val="crayon-m"/>
    <w:basedOn w:val="Fuentedeprrafopredeter"/>
    <w:rsid w:val="005336F7"/>
  </w:style>
  <w:style w:type="character" w:customStyle="1" w:styleId="crayon-st">
    <w:name w:val="crayon-st"/>
    <w:basedOn w:val="Fuentedeprrafopredeter"/>
    <w:rsid w:val="005336F7"/>
  </w:style>
  <w:style w:type="character" w:customStyle="1" w:styleId="crayon-o">
    <w:name w:val="crayon-o"/>
    <w:basedOn w:val="Fuentedeprrafopredeter"/>
    <w:rsid w:val="005336F7"/>
  </w:style>
  <w:style w:type="character" w:customStyle="1" w:styleId="crayon-r">
    <w:name w:val="crayon-r"/>
    <w:basedOn w:val="Fuentedeprrafopredeter"/>
    <w:rsid w:val="005336F7"/>
  </w:style>
  <w:style w:type="character" w:customStyle="1" w:styleId="crayon-v">
    <w:name w:val="crayon-v"/>
    <w:basedOn w:val="Fuentedeprrafopredeter"/>
    <w:rsid w:val="005336F7"/>
  </w:style>
  <w:style w:type="character" w:customStyle="1" w:styleId="crayon-s">
    <w:name w:val="crayon-s"/>
    <w:basedOn w:val="Fuentedeprrafopredeter"/>
    <w:rsid w:val="0053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rcseldon/elasticsearch-kibana-marvel-s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fcr/LoggerWorksh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56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Tomar%20nota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527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Cardenas</dc:creator>
  <cp:keywords/>
  <dc:description/>
  <cp:lastModifiedBy>David Fernando Cárdenas Raigosa</cp:lastModifiedBy>
  <cp:revision>17</cp:revision>
  <dcterms:created xsi:type="dcterms:W3CDTF">2018-12-11T01:30:00Z</dcterms:created>
  <dcterms:modified xsi:type="dcterms:W3CDTF">2018-12-13T03:19:00Z</dcterms:modified>
</cp:coreProperties>
</file>